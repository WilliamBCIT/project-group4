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0F9CC" w14:textId="1B186C71" w:rsidR="00EC56AC" w:rsidRPr="00EC56AC" w:rsidRDefault="001B28C6" w:rsidP="004C1A15">
      <w:pPr>
        <w:pStyle w:val="DocumentTitle"/>
        <w:jc w:val="center"/>
        <w:rPr>
          <w:sz w:val="24"/>
          <w:szCs w:val="24"/>
        </w:rPr>
      </w:pPr>
      <w:r>
        <w:t xml:space="preserve">FOOD </w:t>
      </w:r>
      <w:r w:rsidR="00221B37">
        <w:t>WASTE PREVENTION</w:t>
      </w:r>
      <w:r>
        <w:t xml:space="preserve"> TOWER DEFENCE</w:t>
      </w:r>
    </w:p>
    <w:p w14:paraId="5E1C0F7A" w14:textId="77777777" w:rsidR="00EC56AC" w:rsidRPr="00EC56AC" w:rsidRDefault="00EC56AC" w:rsidP="00EC56AC">
      <w:pPr>
        <w:spacing w:line="240" w:lineRule="auto"/>
        <w:rPr>
          <w:rFonts w:ascii="Times New Roman" w:eastAsia="Times New Roman" w:hAnsi="Times New Roman" w:cs="Times New Roman"/>
          <w:sz w:val="24"/>
          <w:szCs w:val="24"/>
        </w:rPr>
      </w:pPr>
    </w:p>
    <w:p w14:paraId="40DE066A" w14:textId="77777777" w:rsidR="00FC5A9A" w:rsidRDefault="00FC5A9A" w:rsidP="00697EE7">
      <w:pPr>
        <w:pStyle w:val="TowerQuote"/>
        <w:rPr>
          <w:rFonts w:ascii="Times New Roman" w:hAnsi="Times New Roman"/>
        </w:rPr>
      </w:pPr>
    </w:p>
    <w:p w14:paraId="1D7F304D" w14:textId="4E3291CF" w:rsidR="00EC56AC" w:rsidRPr="00EC56AC" w:rsidRDefault="00113CCB" w:rsidP="003345F3">
      <w:pPr>
        <w:pStyle w:val="MajorSectionHeading"/>
        <w:rPr>
          <w:sz w:val="24"/>
          <w:szCs w:val="24"/>
        </w:rPr>
      </w:pPr>
      <w:r>
        <w:lastRenderedPageBreak/>
        <w:t>The Plan</w:t>
      </w:r>
    </w:p>
    <w:p w14:paraId="336CC653" w14:textId="77777777" w:rsidR="00EC56AC" w:rsidRPr="00EC56AC" w:rsidRDefault="00EC56AC" w:rsidP="00EC56AC">
      <w:pPr>
        <w:spacing w:line="240" w:lineRule="auto"/>
        <w:rPr>
          <w:rFonts w:ascii="Times New Roman" w:eastAsia="Times New Roman" w:hAnsi="Times New Roman" w:cs="Times New Roman"/>
          <w:sz w:val="24"/>
          <w:szCs w:val="24"/>
        </w:rPr>
      </w:pPr>
    </w:p>
    <w:p w14:paraId="6F013B83" w14:textId="77777777" w:rsidR="00EC56AC" w:rsidRPr="004C1A15" w:rsidRDefault="00EC56AC" w:rsidP="00F067A6">
      <w:pPr>
        <w:pStyle w:val="Sub-SectionHeading"/>
      </w:pPr>
      <w:r w:rsidRPr="00EC56AC">
        <w:t>General</w:t>
      </w:r>
    </w:p>
    <w:p w14:paraId="06570B3F" w14:textId="77777777" w:rsidR="00113CCB" w:rsidRDefault="00A54B04" w:rsidP="00CD39E0">
      <w:r>
        <w:t xml:space="preserve">Gameplay takes place in </w:t>
      </w:r>
      <w:r w:rsidR="00315DB0">
        <w:t xml:space="preserve">the street of a residential area. A conveyer belt leads from select doorsteps along the street </w:t>
      </w:r>
      <w:r w:rsidR="00113CCB">
        <w:t xml:space="preserve">and </w:t>
      </w:r>
      <w:r w:rsidR="00315DB0">
        <w:t xml:space="preserve">to a garbage can </w:t>
      </w:r>
      <w:r w:rsidR="00113CCB">
        <w:t>near</w:t>
      </w:r>
      <w:r w:rsidR="00315DB0">
        <w:t xml:space="preserve"> the bottom</w:t>
      </w:r>
      <w:r w:rsidR="00113CCB">
        <w:t xml:space="preserve"> of the screen</w:t>
      </w:r>
      <w:r w:rsidR="00315DB0">
        <w:t xml:space="preserve">. </w:t>
      </w:r>
    </w:p>
    <w:p w14:paraId="2D703E68" w14:textId="77777777" w:rsidR="00113CCB" w:rsidRDefault="00113CCB" w:rsidP="00CD39E0"/>
    <w:p w14:paraId="3F211A92" w14:textId="54571FEA" w:rsidR="00113CCB" w:rsidRDefault="00113CCB" w:rsidP="00CD39E0">
      <w:r>
        <w:t>Unused/unfinished food is lead out of the houses towards the garbage can. If the can is filled (a fixed threshold which may increase as the game progresses) then the game is lost.</w:t>
      </w:r>
    </w:p>
    <w:p w14:paraId="041B9DC7" w14:textId="77777777" w:rsidR="00113CCB" w:rsidRDefault="00113CCB" w:rsidP="00CD39E0"/>
    <w:p w14:paraId="6524A892" w14:textId="0C71A1F6" w:rsidR="00113CCB" w:rsidRDefault="00113CCB" w:rsidP="00CD39E0">
      <w:r>
        <w:t>The player character is a boy-genius inventor whose goal is to prevent food waste. Food can be saved/reused by stationing Save-</w:t>
      </w:r>
      <w:proofErr w:type="spellStart"/>
      <w:r>
        <w:t>matics</w:t>
      </w:r>
      <w:proofErr w:type="spellEnd"/>
      <w:r>
        <w:t xml:space="preserve"> (placeholder name) adjacent to the track. Save-</w:t>
      </w:r>
      <w:proofErr w:type="spellStart"/>
      <w:r>
        <w:t>matics</w:t>
      </w:r>
      <w:proofErr w:type="spellEnd"/>
      <w:r>
        <w:t xml:space="preserve"> will consume up to a certain threshold of each of their ingredients before producing a Saved Food, which is then eaten for points.</w:t>
      </w:r>
    </w:p>
    <w:p w14:paraId="7E5F0659" w14:textId="47D5946C" w:rsidR="00113CCB" w:rsidRPr="00113CCB" w:rsidRDefault="00113CCB" w:rsidP="00113CCB">
      <w:pPr>
        <w:pStyle w:val="Sub-SectionHeading"/>
      </w:pPr>
      <w:r>
        <w:t>Implementation Details</w:t>
      </w:r>
    </w:p>
    <w:p w14:paraId="5F8F7A3D" w14:textId="77777777" w:rsidR="00EC56AC" w:rsidRPr="00EC56AC" w:rsidRDefault="0055113C" w:rsidP="00A77B54">
      <w:pPr>
        <w:pStyle w:val="FocusText"/>
      </w:pPr>
      <w:r>
        <w:t>Something Specific</w:t>
      </w:r>
    </w:p>
    <w:p w14:paraId="1E515CF7" w14:textId="77777777" w:rsidR="006F0360" w:rsidRPr="001D1324" w:rsidRDefault="0055113C" w:rsidP="00A671CA">
      <w:r>
        <w:t>Blah blah</w:t>
      </w:r>
    </w:p>
    <w:p w14:paraId="32682B4D" w14:textId="77777777" w:rsidR="001D1324" w:rsidRDefault="0055113C" w:rsidP="001D1324">
      <w:pPr>
        <w:pStyle w:val="FocusText"/>
      </w:pPr>
      <w:r>
        <w:t>Another Thing</w:t>
      </w:r>
    </w:p>
    <w:p w14:paraId="76ED98C8" w14:textId="67ABD77D" w:rsidR="00CD39E0" w:rsidRPr="00EC56AC" w:rsidRDefault="0055113C" w:rsidP="00113CCB">
      <w:pPr>
        <w:rPr>
          <w:rFonts w:ascii="Times New Roman" w:eastAsia="Times New Roman" w:hAnsi="Times New Roman" w:cs="Times New Roman"/>
          <w:sz w:val="24"/>
          <w:szCs w:val="24"/>
        </w:rPr>
      </w:pPr>
      <w:r>
        <w:t>Blah Blah</w:t>
      </w:r>
    </w:p>
    <w:p w14:paraId="0C5B59E0" w14:textId="226B14CF" w:rsidR="007663A4" w:rsidRDefault="00113CCB" w:rsidP="00113CCB">
      <w:pPr>
        <w:pStyle w:val="SectionHeading"/>
      </w:pPr>
      <w:r>
        <w:t>Towers</w:t>
      </w:r>
    </w:p>
    <w:p w14:paraId="2793AB76" w14:textId="1A8C45B9" w:rsidR="00983C2F" w:rsidRDefault="00166FDA" w:rsidP="00CF2C2C">
      <w:pPr>
        <w:pStyle w:val="Sub-SectionHeading"/>
      </w:pPr>
      <w:r>
        <w:t>Crouton-o-</w:t>
      </w:r>
      <w:proofErr w:type="spellStart"/>
      <w:r>
        <w:t>matic</w:t>
      </w:r>
      <w:proofErr w:type="spellEnd"/>
    </w:p>
    <w:p w14:paraId="67259379" w14:textId="7234D977" w:rsidR="00E01312" w:rsidRDefault="00E01312" w:rsidP="00E01312">
      <w:pPr>
        <w:pStyle w:val="FocusText"/>
      </w:pPr>
      <w:r>
        <w:t xml:space="preserve">Appears </w:t>
      </w:r>
      <w:r w:rsidR="00166FDA">
        <w:t>after</w:t>
      </w:r>
    </w:p>
    <w:p w14:paraId="5A8F52A9" w14:textId="6D73E587" w:rsidR="00C5239C" w:rsidRDefault="00166FDA" w:rsidP="00C5239C">
      <w:r>
        <w:t>Starting new game</w:t>
      </w:r>
      <w:r w:rsidR="00C5239C" w:rsidRPr="00C5239C">
        <w:t xml:space="preserve"> </w:t>
      </w:r>
    </w:p>
    <w:p w14:paraId="4762F6DC" w14:textId="18921B69" w:rsidR="00C5239C" w:rsidRDefault="00C5239C" w:rsidP="00C5239C">
      <w:pPr>
        <w:pStyle w:val="FocusText"/>
      </w:pPr>
      <w:r>
        <w:t>Cost</w:t>
      </w:r>
    </w:p>
    <w:p w14:paraId="27977F58" w14:textId="048043B2" w:rsidR="00EC56AC" w:rsidRDefault="00C5239C" w:rsidP="00E01312">
      <w:r>
        <w:t>TODO</w:t>
      </w:r>
    </w:p>
    <w:p w14:paraId="7BA995A6" w14:textId="281B3899" w:rsidR="00166FDA" w:rsidRDefault="00166FDA" w:rsidP="00166FDA">
      <w:pPr>
        <w:pStyle w:val="FocusText"/>
      </w:pPr>
      <w:r>
        <w:t>Requires</w:t>
      </w:r>
    </w:p>
    <w:p w14:paraId="2D616405" w14:textId="1ECA43EB" w:rsidR="00166FDA" w:rsidRDefault="00166FDA" w:rsidP="00166FDA">
      <w:r>
        <w:t>5x Stale Bread</w:t>
      </w:r>
      <w:r w:rsidRPr="00166FDA">
        <w:t xml:space="preserve"> </w:t>
      </w:r>
    </w:p>
    <w:p w14:paraId="0C46E558" w14:textId="739F9EA7" w:rsidR="00166FDA" w:rsidRDefault="00166FDA" w:rsidP="00166FDA">
      <w:pPr>
        <w:pStyle w:val="FocusText"/>
      </w:pPr>
      <w:r>
        <w:t>Default Intake Rate</w:t>
      </w:r>
    </w:p>
    <w:p w14:paraId="6F4C89B8" w14:textId="3F95BDFB" w:rsidR="00166FDA" w:rsidRDefault="00166FDA" w:rsidP="00166FDA">
      <w:r>
        <w:t>1 at a time</w:t>
      </w:r>
    </w:p>
    <w:p w14:paraId="664C5798" w14:textId="1498FE85" w:rsidR="00166FDA" w:rsidRDefault="00166FDA" w:rsidP="00166FDA">
      <w:pPr>
        <w:pStyle w:val="FocusText"/>
      </w:pPr>
      <w:r>
        <w:t>Default Processing Time</w:t>
      </w:r>
    </w:p>
    <w:p w14:paraId="23495F5F" w14:textId="317B230C" w:rsidR="00166FDA" w:rsidRDefault="00A91EA4" w:rsidP="00166FDA">
      <w:r>
        <w:t>1</w:t>
      </w:r>
      <w:r w:rsidR="00166FDA">
        <w:t>s</w:t>
      </w:r>
    </w:p>
    <w:p w14:paraId="50DC8AD0" w14:textId="569837A7" w:rsidR="00166FDA" w:rsidRDefault="00166FDA" w:rsidP="00166FDA">
      <w:pPr>
        <w:pStyle w:val="FocusText"/>
      </w:pPr>
      <w:r>
        <w:t>Value Per Saved Food</w:t>
      </w:r>
    </w:p>
    <w:p w14:paraId="276FD61F" w14:textId="37A211E2" w:rsidR="00166FDA" w:rsidRDefault="00A91EA4" w:rsidP="00166FDA">
      <w:r>
        <w:t>10</w:t>
      </w:r>
      <w:r w:rsidR="00166FDA">
        <w:t>0</w:t>
      </w:r>
    </w:p>
    <w:p w14:paraId="326C0B25" w14:textId="75F467E0" w:rsidR="00166FDA" w:rsidRDefault="00166FDA" w:rsidP="00166FDA"/>
    <w:p w14:paraId="14F6D794" w14:textId="5CB9096D" w:rsidR="00166FDA" w:rsidRDefault="00166FDA" w:rsidP="00166FDA"/>
    <w:p w14:paraId="41AB916F" w14:textId="77777777" w:rsidR="00166FDA" w:rsidRDefault="00166FDA" w:rsidP="00166FDA"/>
    <w:p w14:paraId="0C738EAD" w14:textId="4E512506" w:rsidR="00166FDA" w:rsidRDefault="00166FDA" w:rsidP="00166FDA">
      <w:pPr>
        <w:pStyle w:val="Sub-SectionHeading"/>
      </w:pPr>
      <w:r>
        <w:lastRenderedPageBreak/>
        <w:t>Refreshed Brown Sugar</w:t>
      </w:r>
      <w:r>
        <w:t>-o-</w:t>
      </w:r>
      <w:proofErr w:type="spellStart"/>
      <w:r>
        <w:t>matic</w:t>
      </w:r>
      <w:proofErr w:type="spellEnd"/>
    </w:p>
    <w:p w14:paraId="48353A12" w14:textId="77777777" w:rsidR="00166FDA" w:rsidRDefault="00166FDA" w:rsidP="00166FDA">
      <w:pPr>
        <w:pStyle w:val="FocusText"/>
      </w:pPr>
      <w:r>
        <w:t>Appears after</w:t>
      </w:r>
    </w:p>
    <w:p w14:paraId="53E12B73" w14:textId="2E209D9E" w:rsidR="00C5239C" w:rsidRDefault="00A91EA4" w:rsidP="00C5239C">
      <w:r>
        <w:t>Beating</w:t>
      </w:r>
      <w:r w:rsidR="00166FDA">
        <w:t xml:space="preserve"> </w:t>
      </w:r>
      <w:r w:rsidR="00166FDA">
        <w:t xml:space="preserve">wave </w:t>
      </w:r>
      <w:r>
        <w:t>2</w:t>
      </w:r>
      <w:r w:rsidR="00C5239C" w:rsidRPr="00C5239C">
        <w:t xml:space="preserve"> </w:t>
      </w:r>
    </w:p>
    <w:p w14:paraId="004CCCD3" w14:textId="77777777" w:rsidR="00C5239C" w:rsidRDefault="00C5239C" w:rsidP="00C5239C">
      <w:pPr>
        <w:pStyle w:val="FocusText"/>
      </w:pPr>
      <w:r>
        <w:t>Cost</w:t>
      </w:r>
    </w:p>
    <w:p w14:paraId="3D01995C" w14:textId="344B7291" w:rsidR="00166FDA" w:rsidRDefault="00C5239C" w:rsidP="00166FDA">
      <w:r>
        <w:t>TODO</w:t>
      </w:r>
    </w:p>
    <w:p w14:paraId="01652994" w14:textId="77777777" w:rsidR="00166FDA" w:rsidRDefault="00166FDA" w:rsidP="00166FDA">
      <w:pPr>
        <w:pStyle w:val="FocusText"/>
      </w:pPr>
      <w:r>
        <w:t>Requires</w:t>
      </w:r>
    </w:p>
    <w:p w14:paraId="20F8CD5D" w14:textId="60E58045" w:rsidR="00166FDA" w:rsidRDefault="00166FDA" w:rsidP="00166FDA">
      <w:r>
        <w:t>6x Stale Bread</w:t>
      </w:r>
    </w:p>
    <w:p w14:paraId="5F7CD911" w14:textId="5F6CE6E9" w:rsidR="00166FDA" w:rsidRDefault="00A91EA4" w:rsidP="00166FDA">
      <w:r>
        <w:t>3</w:t>
      </w:r>
      <w:r w:rsidR="00166FDA">
        <w:t>x Hardened Brown Sugar</w:t>
      </w:r>
    </w:p>
    <w:p w14:paraId="03EB1DEA" w14:textId="77777777" w:rsidR="00166FDA" w:rsidRDefault="00166FDA" w:rsidP="00166FDA">
      <w:pPr>
        <w:pStyle w:val="FocusText"/>
      </w:pPr>
      <w:r>
        <w:t>Default Intake Rate</w:t>
      </w:r>
    </w:p>
    <w:p w14:paraId="6DE750AA" w14:textId="77777777" w:rsidR="00166FDA" w:rsidRDefault="00166FDA" w:rsidP="00166FDA">
      <w:r>
        <w:t>1 at a time</w:t>
      </w:r>
    </w:p>
    <w:p w14:paraId="5E0E8A39" w14:textId="77777777" w:rsidR="00166FDA" w:rsidRDefault="00166FDA" w:rsidP="00166FDA">
      <w:pPr>
        <w:pStyle w:val="FocusText"/>
      </w:pPr>
      <w:r>
        <w:t>Default Processing Time</w:t>
      </w:r>
    </w:p>
    <w:p w14:paraId="6ED983B2" w14:textId="1220CDFE" w:rsidR="00166FDA" w:rsidRDefault="00A91EA4" w:rsidP="00166FDA">
      <w:r>
        <w:t>1.5</w:t>
      </w:r>
      <w:r w:rsidR="00166FDA">
        <w:t>s</w:t>
      </w:r>
    </w:p>
    <w:p w14:paraId="299E3F73" w14:textId="77777777" w:rsidR="00166FDA" w:rsidRDefault="00166FDA" w:rsidP="00166FDA">
      <w:pPr>
        <w:pStyle w:val="FocusText"/>
      </w:pPr>
      <w:r>
        <w:t>Value Per Saved Food</w:t>
      </w:r>
    </w:p>
    <w:p w14:paraId="36F4D4F4" w14:textId="0748F830" w:rsidR="00166FDA" w:rsidRDefault="00A91EA4" w:rsidP="00166FDA">
      <w:r>
        <w:t>400</w:t>
      </w:r>
    </w:p>
    <w:p w14:paraId="64F8082B" w14:textId="370F4295" w:rsidR="00A91EA4" w:rsidRDefault="00A91EA4" w:rsidP="00A91EA4">
      <w:pPr>
        <w:pStyle w:val="Sub-SectionHeading"/>
      </w:pPr>
      <w:r>
        <w:t xml:space="preserve">Fried </w:t>
      </w:r>
      <w:proofErr w:type="spellStart"/>
      <w:r>
        <w:t>Potat</w:t>
      </w:r>
      <w:proofErr w:type="spellEnd"/>
      <w:r>
        <w:t>-o-</w:t>
      </w:r>
      <w:proofErr w:type="spellStart"/>
      <w:r>
        <w:t>matic</w:t>
      </w:r>
      <w:proofErr w:type="spellEnd"/>
    </w:p>
    <w:p w14:paraId="1A5E4D2A" w14:textId="77777777" w:rsidR="00A91EA4" w:rsidRDefault="00A91EA4" w:rsidP="00A91EA4">
      <w:pPr>
        <w:pStyle w:val="FocusText"/>
      </w:pPr>
      <w:r>
        <w:t>Appears after</w:t>
      </w:r>
    </w:p>
    <w:p w14:paraId="403C9C59" w14:textId="1025F584" w:rsidR="00C5239C" w:rsidRDefault="00A91EA4" w:rsidP="00C5239C">
      <w:r>
        <w:t>Beating</w:t>
      </w:r>
      <w:r>
        <w:t xml:space="preserve"> wave </w:t>
      </w:r>
      <w:r>
        <w:t>4</w:t>
      </w:r>
      <w:r w:rsidR="00C5239C" w:rsidRPr="00C5239C">
        <w:t xml:space="preserve"> </w:t>
      </w:r>
    </w:p>
    <w:p w14:paraId="7046E310" w14:textId="77777777" w:rsidR="00C5239C" w:rsidRDefault="00C5239C" w:rsidP="00C5239C">
      <w:pPr>
        <w:pStyle w:val="FocusText"/>
      </w:pPr>
      <w:r>
        <w:t>Cost</w:t>
      </w:r>
    </w:p>
    <w:p w14:paraId="2EC2FB2E" w14:textId="1B487ADC" w:rsidR="00A91EA4" w:rsidRDefault="00C5239C" w:rsidP="00A91EA4">
      <w:r>
        <w:t>TODO</w:t>
      </w:r>
    </w:p>
    <w:p w14:paraId="092AF306" w14:textId="77777777" w:rsidR="00A91EA4" w:rsidRDefault="00A91EA4" w:rsidP="00A91EA4">
      <w:pPr>
        <w:pStyle w:val="FocusText"/>
      </w:pPr>
      <w:r>
        <w:t>Requires</w:t>
      </w:r>
    </w:p>
    <w:p w14:paraId="29315B9A" w14:textId="5C1C27E9" w:rsidR="00A91EA4" w:rsidRDefault="00C5239C" w:rsidP="00A91EA4">
      <w:r>
        <w:t>2</w:t>
      </w:r>
      <w:r w:rsidR="00A91EA4">
        <w:t>x Oil</w:t>
      </w:r>
    </w:p>
    <w:p w14:paraId="6018945C" w14:textId="1B321590" w:rsidR="00A91EA4" w:rsidRDefault="00A91EA4" w:rsidP="00A91EA4">
      <w:r>
        <w:t>4x Baked Potato</w:t>
      </w:r>
    </w:p>
    <w:p w14:paraId="6593E627" w14:textId="77777777" w:rsidR="00A91EA4" w:rsidRDefault="00A91EA4" w:rsidP="00A91EA4">
      <w:pPr>
        <w:pStyle w:val="FocusText"/>
      </w:pPr>
      <w:r>
        <w:t>Default Intake Rate</w:t>
      </w:r>
    </w:p>
    <w:p w14:paraId="75F163BF" w14:textId="77777777" w:rsidR="00A91EA4" w:rsidRDefault="00A91EA4" w:rsidP="00A91EA4">
      <w:r>
        <w:t>1 at a time</w:t>
      </w:r>
    </w:p>
    <w:p w14:paraId="488C80B6" w14:textId="77777777" w:rsidR="00A91EA4" w:rsidRDefault="00A91EA4" w:rsidP="00A91EA4">
      <w:pPr>
        <w:pStyle w:val="FocusText"/>
      </w:pPr>
      <w:r>
        <w:t>Default Processing Time</w:t>
      </w:r>
    </w:p>
    <w:p w14:paraId="5132965D" w14:textId="4192FE5E" w:rsidR="00A91EA4" w:rsidRDefault="00A91EA4" w:rsidP="00A91EA4">
      <w:r>
        <w:t>.75</w:t>
      </w:r>
      <w:r>
        <w:t>s</w:t>
      </w:r>
    </w:p>
    <w:p w14:paraId="1CBF5C3B" w14:textId="77777777" w:rsidR="00A91EA4" w:rsidRDefault="00A91EA4" w:rsidP="00A91EA4">
      <w:pPr>
        <w:pStyle w:val="FocusText"/>
      </w:pPr>
      <w:r>
        <w:t>Value Per Saved Food</w:t>
      </w:r>
    </w:p>
    <w:p w14:paraId="06A89548" w14:textId="064AFBAC" w:rsidR="00166FDA" w:rsidRDefault="00A91EA4" w:rsidP="00166FDA">
      <w:r>
        <w:t>4</w:t>
      </w:r>
      <w:r>
        <w:t>0</w:t>
      </w:r>
      <w:r>
        <w:t>0</w:t>
      </w:r>
    </w:p>
    <w:p w14:paraId="521D716C" w14:textId="4FEFD8A4" w:rsidR="00A91EA4" w:rsidRDefault="00A91EA4" w:rsidP="00A91EA4">
      <w:pPr>
        <w:pStyle w:val="Sub-SectionHeading"/>
      </w:pPr>
      <w:r>
        <w:t>Refreshed Celery</w:t>
      </w:r>
      <w:r>
        <w:t>-o-</w:t>
      </w:r>
      <w:proofErr w:type="spellStart"/>
      <w:r>
        <w:t>matic</w:t>
      </w:r>
      <w:proofErr w:type="spellEnd"/>
    </w:p>
    <w:p w14:paraId="4E950F41" w14:textId="77777777" w:rsidR="00A91EA4" w:rsidRDefault="00A91EA4" w:rsidP="00A91EA4">
      <w:pPr>
        <w:pStyle w:val="FocusText"/>
      </w:pPr>
      <w:r>
        <w:t>Appears after</w:t>
      </w:r>
    </w:p>
    <w:p w14:paraId="469DFC59" w14:textId="1A207BC2" w:rsidR="00C5239C" w:rsidRDefault="00A91EA4" w:rsidP="00C5239C">
      <w:r>
        <w:t>Beating</w:t>
      </w:r>
      <w:r>
        <w:t xml:space="preserve"> wave </w:t>
      </w:r>
      <w:r>
        <w:t>6</w:t>
      </w:r>
      <w:r w:rsidR="00C5239C" w:rsidRPr="00C5239C">
        <w:t xml:space="preserve"> </w:t>
      </w:r>
    </w:p>
    <w:p w14:paraId="35E6C58A" w14:textId="77777777" w:rsidR="00C5239C" w:rsidRDefault="00C5239C" w:rsidP="00C5239C">
      <w:pPr>
        <w:pStyle w:val="FocusText"/>
      </w:pPr>
      <w:r>
        <w:t>Cost</w:t>
      </w:r>
    </w:p>
    <w:p w14:paraId="47771458" w14:textId="6B3871F4" w:rsidR="00A91EA4" w:rsidRDefault="00C5239C" w:rsidP="00A91EA4">
      <w:r>
        <w:t>TODO</w:t>
      </w:r>
    </w:p>
    <w:p w14:paraId="3E5444BE" w14:textId="77777777" w:rsidR="00A91EA4" w:rsidRDefault="00A91EA4" w:rsidP="00A91EA4">
      <w:pPr>
        <w:pStyle w:val="FocusText"/>
      </w:pPr>
      <w:r>
        <w:t>Requires</w:t>
      </w:r>
    </w:p>
    <w:p w14:paraId="7CA06AA1" w14:textId="24F91793" w:rsidR="00A91EA4" w:rsidRDefault="00C5239C" w:rsidP="00A91EA4">
      <w:r>
        <w:t>8</w:t>
      </w:r>
      <w:r w:rsidR="00A91EA4">
        <w:t>x Water</w:t>
      </w:r>
    </w:p>
    <w:p w14:paraId="614AB991" w14:textId="77A180FA" w:rsidR="00A91EA4" w:rsidRDefault="00A91EA4" w:rsidP="00A91EA4">
      <w:r>
        <w:t>2x Wilted Celery</w:t>
      </w:r>
    </w:p>
    <w:p w14:paraId="3127901C" w14:textId="77777777" w:rsidR="00A91EA4" w:rsidRDefault="00A91EA4" w:rsidP="00A91EA4">
      <w:pPr>
        <w:pStyle w:val="FocusText"/>
      </w:pPr>
      <w:r>
        <w:t>Default Intake Rate</w:t>
      </w:r>
    </w:p>
    <w:p w14:paraId="55D0521F" w14:textId="09C3DEE0" w:rsidR="00A91EA4" w:rsidRDefault="00C5239C" w:rsidP="00A91EA4">
      <w:r>
        <w:t>6</w:t>
      </w:r>
      <w:r w:rsidR="00A91EA4">
        <w:t xml:space="preserve"> at a time</w:t>
      </w:r>
    </w:p>
    <w:p w14:paraId="33EB41D5" w14:textId="77777777" w:rsidR="00A91EA4" w:rsidRDefault="00A91EA4" w:rsidP="00A91EA4">
      <w:pPr>
        <w:pStyle w:val="FocusText"/>
      </w:pPr>
      <w:r>
        <w:lastRenderedPageBreak/>
        <w:t>Default Processing Time</w:t>
      </w:r>
    </w:p>
    <w:p w14:paraId="634968A9" w14:textId="61EB079E" w:rsidR="00A91EA4" w:rsidRDefault="00C5239C" w:rsidP="00A91EA4">
      <w:r>
        <w:t>7</w:t>
      </w:r>
      <w:r w:rsidR="00A91EA4">
        <w:t>s</w:t>
      </w:r>
    </w:p>
    <w:p w14:paraId="124104E6" w14:textId="77777777" w:rsidR="00A91EA4" w:rsidRDefault="00A91EA4" w:rsidP="00A91EA4">
      <w:pPr>
        <w:pStyle w:val="FocusText"/>
      </w:pPr>
      <w:r>
        <w:t>Value Per Saved Food</w:t>
      </w:r>
    </w:p>
    <w:p w14:paraId="2C8ED78A" w14:textId="1665FD43" w:rsidR="00A91EA4" w:rsidRDefault="00A91EA4" w:rsidP="00A91EA4">
      <w:r>
        <w:t>200</w:t>
      </w:r>
      <w:r w:rsidRPr="00A91EA4">
        <w:t xml:space="preserve"> </w:t>
      </w:r>
    </w:p>
    <w:p w14:paraId="7EEF94A8" w14:textId="307BF98F" w:rsidR="00A91EA4" w:rsidRDefault="00A91EA4" w:rsidP="00A91EA4">
      <w:pPr>
        <w:pStyle w:val="Sub-SectionHeading"/>
      </w:pPr>
      <w:r>
        <w:t>Broth</w:t>
      </w:r>
      <w:r>
        <w:t>-o-</w:t>
      </w:r>
      <w:proofErr w:type="spellStart"/>
      <w:r>
        <w:t>matic</w:t>
      </w:r>
      <w:proofErr w:type="spellEnd"/>
    </w:p>
    <w:p w14:paraId="4826F4D4" w14:textId="77777777" w:rsidR="00A91EA4" w:rsidRDefault="00A91EA4" w:rsidP="00A91EA4">
      <w:pPr>
        <w:pStyle w:val="FocusText"/>
      </w:pPr>
      <w:r>
        <w:t>Appears after</w:t>
      </w:r>
    </w:p>
    <w:p w14:paraId="6F788B7C" w14:textId="2C6802DF" w:rsidR="00C5239C" w:rsidRDefault="00A91EA4" w:rsidP="00C5239C">
      <w:r>
        <w:t xml:space="preserve">Beating wave </w:t>
      </w:r>
      <w:r>
        <w:t>8</w:t>
      </w:r>
      <w:r w:rsidR="00C5239C" w:rsidRPr="00C5239C">
        <w:t xml:space="preserve"> </w:t>
      </w:r>
    </w:p>
    <w:p w14:paraId="7E8BF8F9" w14:textId="77777777" w:rsidR="00C5239C" w:rsidRDefault="00C5239C" w:rsidP="00C5239C">
      <w:pPr>
        <w:pStyle w:val="FocusText"/>
      </w:pPr>
      <w:r>
        <w:t>Cost</w:t>
      </w:r>
    </w:p>
    <w:p w14:paraId="198B5657" w14:textId="2D42E0CE" w:rsidR="00A91EA4" w:rsidRDefault="00C5239C" w:rsidP="00A91EA4">
      <w:r>
        <w:t>TODO</w:t>
      </w:r>
    </w:p>
    <w:p w14:paraId="117BFB9C" w14:textId="77777777" w:rsidR="00A91EA4" w:rsidRDefault="00A91EA4" w:rsidP="00A91EA4">
      <w:pPr>
        <w:pStyle w:val="FocusText"/>
      </w:pPr>
      <w:r>
        <w:t>Requires</w:t>
      </w:r>
    </w:p>
    <w:p w14:paraId="5C704565" w14:textId="1CBF4329" w:rsidR="00A91EA4" w:rsidRDefault="00A91EA4" w:rsidP="00A91EA4">
      <w:r>
        <w:t>10x Water</w:t>
      </w:r>
    </w:p>
    <w:p w14:paraId="65026072" w14:textId="1976DD6B" w:rsidR="00A91EA4" w:rsidRDefault="00A91EA4" w:rsidP="00A91EA4">
      <w:r>
        <w:t>4x Animal Bone</w:t>
      </w:r>
    </w:p>
    <w:p w14:paraId="00191A1B" w14:textId="394CF457" w:rsidR="00A91EA4" w:rsidRDefault="00C5239C" w:rsidP="00A91EA4">
      <w:r>
        <w:t>4x Vegetable</w:t>
      </w:r>
    </w:p>
    <w:p w14:paraId="0F26BC6F" w14:textId="77777777" w:rsidR="00A91EA4" w:rsidRDefault="00A91EA4" w:rsidP="00A91EA4">
      <w:pPr>
        <w:pStyle w:val="FocusText"/>
      </w:pPr>
      <w:r>
        <w:t>Default Intake Rate</w:t>
      </w:r>
    </w:p>
    <w:p w14:paraId="5C17A16D" w14:textId="47C7BDA6" w:rsidR="00A91EA4" w:rsidRDefault="00C5239C" w:rsidP="00A91EA4">
      <w:r>
        <w:t>18</w:t>
      </w:r>
      <w:r w:rsidR="00A91EA4">
        <w:t xml:space="preserve"> at a time</w:t>
      </w:r>
    </w:p>
    <w:p w14:paraId="1198A7CB" w14:textId="77777777" w:rsidR="00A91EA4" w:rsidRDefault="00A91EA4" w:rsidP="00A91EA4">
      <w:pPr>
        <w:pStyle w:val="FocusText"/>
      </w:pPr>
      <w:r>
        <w:t>Default Processing Time</w:t>
      </w:r>
    </w:p>
    <w:p w14:paraId="2869DE61" w14:textId="54B23CAA" w:rsidR="00A91EA4" w:rsidRDefault="00C5239C" w:rsidP="00A91EA4">
      <w:r>
        <w:t>15</w:t>
      </w:r>
      <w:r w:rsidR="00A91EA4">
        <w:t>s</w:t>
      </w:r>
    </w:p>
    <w:p w14:paraId="0084FB98" w14:textId="77777777" w:rsidR="00A91EA4" w:rsidRDefault="00A91EA4" w:rsidP="00A91EA4">
      <w:pPr>
        <w:pStyle w:val="FocusText"/>
      </w:pPr>
      <w:r>
        <w:t>Value Per Saved Food</w:t>
      </w:r>
    </w:p>
    <w:p w14:paraId="07A4A368" w14:textId="6B11A7AF" w:rsidR="00A91EA4" w:rsidRDefault="00C5239C" w:rsidP="00166FDA">
      <w:r>
        <w:t>125</w:t>
      </w:r>
      <w:r w:rsidR="00A91EA4">
        <w:t>0</w:t>
      </w:r>
    </w:p>
    <w:p w14:paraId="6E3E6804" w14:textId="1CDF2310" w:rsidR="00557B4F" w:rsidRDefault="00166FDA" w:rsidP="003345F3">
      <w:pPr>
        <w:pStyle w:val="SectionHeading"/>
      </w:pPr>
      <w:r>
        <w:t>Foods</w:t>
      </w:r>
    </w:p>
    <w:p w14:paraId="53908A52" w14:textId="34356A2E" w:rsidR="00557B4F" w:rsidRDefault="00C5239C" w:rsidP="00166FDA">
      <w:pPr>
        <w:pStyle w:val="Sub-SectionHeading"/>
      </w:pPr>
      <w:r>
        <w:t>Stale Bread</w:t>
      </w:r>
    </w:p>
    <w:p w14:paraId="6B17604D" w14:textId="09252E5C" w:rsidR="00557B4F" w:rsidRDefault="00113CCB" w:rsidP="00557B4F">
      <w:pPr>
        <w:pStyle w:val="FocusText"/>
      </w:pPr>
      <w:r>
        <w:t>Begins appearing</w:t>
      </w:r>
      <w:r w:rsidR="0055113C">
        <w:t xml:space="preserve"> in</w:t>
      </w:r>
      <w:bookmarkStart w:id="0" w:name="_GoBack"/>
    </w:p>
    <w:bookmarkEnd w:id="0"/>
    <w:p w14:paraId="02D83794" w14:textId="440950D3" w:rsidR="00166FDA" w:rsidRDefault="00113CCB" w:rsidP="00166FDA">
      <w:r>
        <w:t xml:space="preserve">Wave </w:t>
      </w:r>
      <w:r w:rsidR="00C5239C">
        <w:t>1</w:t>
      </w:r>
    </w:p>
    <w:p w14:paraId="3BD8D4E6" w14:textId="5CA2CFAE" w:rsidR="00166FDA" w:rsidRDefault="00C5239C" w:rsidP="00166FDA">
      <w:pPr>
        <w:pStyle w:val="FocusText"/>
      </w:pPr>
      <w:r>
        <w:t>Summarized as</w:t>
      </w:r>
    </w:p>
    <w:p w14:paraId="3E955B31" w14:textId="7DCB0950" w:rsidR="00166FDA" w:rsidRDefault="00C5239C">
      <w:r>
        <w:t>Wheat</w:t>
      </w:r>
    </w:p>
    <w:p w14:paraId="07835694" w14:textId="3E3B2633" w:rsidR="00C5239C" w:rsidRDefault="00C5239C" w:rsidP="00C5239C">
      <w:pPr>
        <w:pStyle w:val="Sub-SectionHeading"/>
      </w:pPr>
      <w:r>
        <w:t>Hardened Brown Sugar</w:t>
      </w:r>
    </w:p>
    <w:p w14:paraId="549D1A4C" w14:textId="77777777" w:rsidR="00C5239C" w:rsidRDefault="00C5239C" w:rsidP="00C5239C">
      <w:pPr>
        <w:pStyle w:val="FocusText"/>
      </w:pPr>
      <w:r>
        <w:t>Begins appearing in</w:t>
      </w:r>
    </w:p>
    <w:p w14:paraId="2A06A7BC" w14:textId="5D60A816" w:rsidR="00C5239C" w:rsidRDefault="00C5239C" w:rsidP="00C5239C">
      <w:r>
        <w:t xml:space="preserve">Wave </w:t>
      </w:r>
      <w:r>
        <w:t>3</w:t>
      </w:r>
    </w:p>
    <w:p w14:paraId="5C5D8DC5" w14:textId="77777777" w:rsidR="00C5239C" w:rsidRDefault="00C5239C" w:rsidP="00C5239C">
      <w:pPr>
        <w:pStyle w:val="FocusText"/>
      </w:pPr>
      <w:r>
        <w:t>Summarized as</w:t>
      </w:r>
    </w:p>
    <w:p w14:paraId="71313320" w14:textId="6D79B6E4" w:rsidR="00C5239C" w:rsidRDefault="00C5239C">
      <w:proofErr w:type="spellStart"/>
      <w:r>
        <w:t>Flavourful</w:t>
      </w:r>
      <w:proofErr w:type="spellEnd"/>
    </w:p>
    <w:p w14:paraId="4BB8360D" w14:textId="69ECB501" w:rsidR="00C5239C" w:rsidRDefault="00C5239C" w:rsidP="00C5239C">
      <w:pPr>
        <w:pStyle w:val="Sub-SectionHeading"/>
      </w:pPr>
      <w:r>
        <w:t>Oil</w:t>
      </w:r>
    </w:p>
    <w:p w14:paraId="74FE7439" w14:textId="77777777" w:rsidR="00C5239C" w:rsidRDefault="00C5239C" w:rsidP="00C5239C">
      <w:pPr>
        <w:pStyle w:val="FocusText"/>
      </w:pPr>
      <w:r>
        <w:t>Begins appearing in</w:t>
      </w:r>
    </w:p>
    <w:p w14:paraId="60BDB74D" w14:textId="5D40B03B" w:rsidR="00C5239C" w:rsidRDefault="00C5239C" w:rsidP="00C5239C">
      <w:r>
        <w:t xml:space="preserve">Wave </w:t>
      </w:r>
      <w:r>
        <w:t>5</w:t>
      </w:r>
    </w:p>
    <w:p w14:paraId="692DE3E8" w14:textId="77777777" w:rsidR="00C5239C" w:rsidRDefault="00C5239C" w:rsidP="00C5239C">
      <w:pPr>
        <w:pStyle w:val="FocusText"/>
      </w:pPr>
      <w:r>
        <w:t>Summarized as</w:t>
      </w:r>
    </w:p>
    <w:p w14:paraId="410DDBDB" w14:textId="2F9BBC55" w:rsidR="00C5239C" w:rsidRDefault="00C5239C">
      <w:r>
        <w:t>Fundamental Ingredient</w:t>
      </w:r>
    </w:p>
    <w:p w14:paraId="550F1823" w14:textId="7945004D" w:rsidR="00C5239C" w:rsidRDefault="00C5239C" w:rsidP="00C5239C">
      <w:pPr>
        <w:pStyle w:val="Sub-SectionHeading"/>
      </w:pPr>
      <w:r>
        <w:lastRenderedPageBreak/>
        <w:t>Baked Potato</w:t>
      </w:r>
    </w:p>
    <w:p w14:paraId="3F1DDCD8" w14:textId="77777777" w:rsidR="00C5239C" w:rsidRDefault="00C5239C" w:rsidP="00C5239C">
      <w:pPr>
        <w:pStyle w:val="FocusText"/>
      </w:pPr>
      <w:r>
        <w:t>Begins appearing in</w:t>
      </w:r>
    </w:p>
    <w:p w14:paraId="77AE140C" w14:textId="78067D69" w:rsidR="00C5239C" w:rsidRDefault="00C5239C" w:rsidP="00C5239C">
      <w:r>
        <w:t xml:space="preserve">Wave </w:t>
      </w:r>
      <w:r>
        <w:t>5</w:t>
      </w:r>
    </w:p>
    <w:p w14:paraId="6C43F86F" w14:textId="77777777" w:rsidR="00C5239C" w:rsidRDefault="00C5239C" w:rsidP="00C5239C">
      <w:pPr>
        <w:pStyle w:val="FocusText"/>
      </w:pPr>
      <w:r>
        <w:t>Summarized as</w:t>
      </w:r>
    </w:p>
    <w:p w14:paraId="299551A7" w14:textId="610D2E5B" w:rsidR="00C5239C" w:rsidRDefault="00C5239C" w:rsidP="00C5239C">
      <w:r>
        <w:t>Vegetable</w:t>
      </w:r>
      <w:r w:rsidRPr="00C5239C">
        <w:t xml:space="preserve"> </w:t>
      </w:r>
    </w:p>
    <w:p w14:paraId="606A4D81" w14:textId="524E52F8" w:rsidR="00C5239C" w:rsidRDefault="00C5239C" w:rsidP="00C5239C">
      <w:pPr>
        <w:pStyle w:val="Sub-SectionHeading"/>
      </w:pPr>
      <w:r>
        <w:t>Water</w:t>
      </w:r>
    </w:p>
    <w:p w14:paraId="692C45E5" w14:textId="77777777" w:rsidR="00C5239C" w:rsidRDefault="00C5239C" w:rsidP="00C5239C">
      <w:pPr>
        <w:pStyle w:val="FocusText"/>
      </w:pPr>
      <w:r>
        <w:t>Begins appearing in</w:t>
      </w:r>
    </w:p>
    <w:p w14:paraId="628261F1" w14:textId="1750C991" w:rsidR="00C5239C" w:rsidRDefault="00C5239C" w:rsidP="00C5239C">
      <w:r>
        <w:t xml:space="preserve">Wave </w:t>
      </w:r>
      <w:r>
        <w:t>7</w:t>
      </w:r>
    </w:p>
    <w:p w14:paraId="3EF44F24" w14:textId="77777777" w:rsidR="00C5239C" w:rsidRDefault="00C5239C" w:rsidP="00C5239C">
      <w:pPr>
        <w:pStyle w:val="FocusText"/>
      </w:pPr>
      <w:r>
        <w:t>Summarized as</w:t>
      </w:r>
    </w:p>
    <w:p w14:paraId="2393A712" w14:textId="451B7373" w:rsidR="00C5239C" w:rsidRDefault="00C5239C" w:rsidP="00C5239C">
      <w:r>
        <w:t>Vegetable</w:t>
      </w:r>
      <w:r w:rsidRPr="00C5239C">
        <w:t xml:space="preserve"> </w:t>
      </w:r>
    </w:p>
    <w:p w14:paraId="727D332E" w14:textId="5A4E910D" w:rsidR="00C5239C" w:rsidRDefault="00C5239C" w:rsidP="00C5239C">
      <w:pPr>
        <w:pStyle w:val="Sub-SectionHeading"/>
      </w:pPr>
      <w:r>
        <w:t>Wilted Celery</w:t>
      </w:r>
    </w:p>
    <w:p w14:paraId="48215D27" w14:textId="77777777" w:rsidR="00C5239C" w:rsidRDefault="00C5239C" w:rsidP="00C5239C">
      <w:pPr>
        <w:pStyle w:val="FocusText"/>
      </w:pPr>
      <w:r>
        <w:t>Begins appearing in</w:t>
      </w:r>
    </w:p>
    <w:p w14:paraId="42FF7B4F" w14:textId="48AEF2FA" w:rsidR="00C5239C" w:rsidRDefault="00C5239C" w:rsidP="00C5239C">
      <w:r>
        <w:t xml:space="preserve">Wave </w:t>
      </w:r>
      <w:r>
        <w:t>7</w:t>
      </w:r>
    </w:p>
    <w:p w14:paraId="5E2A4CE1" w14:textId="77777777" w:rsidR="00C5239C" w:rsidRDefault="00C5239C" w:rsidP="00C5239C">
      <w:pPr>
        <w:pStyle w:val="FocusText"/>
      </w:pPr>
      <w:r>
        <w:t>Summarized as</w:t>
      </w:r>
    </w:p>
    <w:p w14:paraId="412B597B" w14:textId="73B2E5E8" w:rsidR="00C5239C" w:rsidRDefault="00C5239C" w:rsidP="00C5239C">
      <w:r>
        <w:t>Vegetable</w:t>
      </w:r>
      <w:r w:rsidRPr="00C5239C">
        <w:t xml:space="preserve"> </w:t>
      </w:r>
    </w:p>
    <w:p w14:paraId="3714AC0F" w14:textId="740CBD2A" w:rsidR="00C5239C" w:rsidRDefault="00C5239C" w:rsidP="00C5239C">
      <w:pPr>
        <w:pStyle w:val="Sub-SectionHeading"/>
      </w:pPr>
      <w:r>
        <w:t>Animal Bone</w:t>
      </w:r>
    </w:p>
    <w:p w14:paraId="2F199643" w14:textId="77777777" w:rsidR="00C5239C" w:rsidRDefault="00C5239C" w:rsidP="00C5239C">
      <w:pPr>
        <w:pStyle w:val="FocusText"/>
      </w:pPr>
      <w:r>
        <w:t>Begins appearing in</w:t>
      </w:r>
    </w:p>
    <w:p w14:paraId="03A667E1" w14:textId="3B7BA0C4" w:rsidR="00C5239C" w:rsidRDefault="00C5239C" w:rsidP="00C5239C">
      <w:r>
        <w:t xml:space="preserve">Wave </w:t>
      </w:r>
      <w:r>
        <w:t>9</w:t>
      </w:r>
    </w:p>
    <w:p w14:paraId="21EBC68E" w14:textId="77777777" w:rsidR="00C5239C" w:rsidRDefault="00C5239C" w:rsidP="00C5239C">
      <w:pPr>
        <w:pStyle w:val="FocusText"/>
      </w:pPr>
      <w:r>
        <w:t>Summarized as</w:t>
      </w:r>
    </w:p>
    <w:p w14:paraId="58732995" w14:textId="64ACE340" w:rsidR="00C5239C" w:rsidRDefault="00C5239C" w:rsidP="00C5239C">
      <w:proofErr w:type="spellStart"/>
      <w:r>
        <w:t>Flavourful</w:t>
      </w:r>
      <w:proofErr w:type="spellEnd"/>
    </w:p>
    <w:sectPr w:rsidR="00C52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adland On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239D4"/>
    <w:multiLevelType w:val="hybridMultilevel"/>
    <w:tmpl w:val="60A8A8EC"/>
    <w:lvl w:ilvl="0" w:tplc="E19A5C18">
      <w:start w:val="1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F4DC6"/>
    <w:multiLevelType w:val="multilevel"/>
    <w:tmpl w:val="C44A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4021A4"/>
    <w:multiLevelType w:val="hybridMultilevel"/>
    <w:tmpl w:val="1E249CE8"/>
    <w:lvl w:ilvl="0" w:tplc="A622E816">
      <w:start w:val="1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C6"/>
    <w:rsid w:val="00003A71"/>
    <w:rsid w:val="00003D29"/>
    <w:rsid w:val="00004370"/>
    <w:rsid w:val="0001368F"/>
    <w:rsid w:val="00021209"/>
    <w:rsid w:val="0002308A"/>
    <w:rsid w:val="00026B6A"/>
    <w:rsid w:val="000273F9"/>
    <w:rsid w:val="00030C00"/>
    <w:rsid w:val="00041457"/>
    <w:rsid w:val="00052645"/>
    <w:rsid w:val="00052890"/>
    <w:rsid w:val="00055B91"/>
    <w:rsid w:val="00056BE6"/>
    <w:rsid w:val="00056E35"/>
    <w:rsid w:val="000578D4"/>
    <w:rsid w:val="00060B17"/>
    <w:rsid w:val="00062288"/>
    <w:rsid w:val="00073B95"/>
    <w:rsid w:val="000741DD"/>
    <w:rsid w:val="000745EA"/>
    <w:rsid w:val="000839CD"/>
    <w:rsid w:val="000921BC"/>
    <w:rsid w:val="000A1216"/>
    <w:rsid w:val="000A5B76"/>
    <w:rsid w:val="000A785F"/>
    <w:rsid w:val="000C1BA8"/>
    <w:rsid w:val="000C1F6A"/>
    <w:rsid w:val="000D4A6E"/>
    <w:rsid w:val="000E2991"/>
    <w:rsid w:val="000E64F9"/>
    <w:rsid w:val="000E6A32"/>
    <w:rsid w:val="000E6C1B"/>
    <w:rsid w:val="000F0492"/>
    <w:rsid w:val="000F4B79"/>
    <w:rsid w:val="000F7B42"/>
    <w:rsid w:val="0010447E"/>
    <w:rsid w:val="00112321"/>
    <w:rsid w:val="001139AE"/>
    <w:rsid w:val="00113CCB"/>
    <w:rsid w:val="00115A05"/>
    <w:rsid w:val="00117322"/>
    <w:rsid w:val="00123075"/>
    <w:rsid w:val="00126D4B"/>
    <w:rsid w:val="00127BC0"/>
    <w:rsid w:val="0013681D"/>
    <w:rsid w:val="001426ED"/>
    <w:rsid w:val="00143383"/>
    <w:rsid w:val="001457E9"/>
    <w:rsid w:val="001466EB"/>
    <w:rsid w:val="00146F05"/>
    <w:rsid w:val="00151BB3"/>
    <w:rsid w:val="001577FC"/>
    <w:rsid w:val="00157813"/>
    <w:rsid w:val="00161981"/>
    <w:rsid w:val="001638FE"/>
    <w:rsid w:val="001639CE"/>
    <w:rsid w:val="001658BD"/>
    <w:rsid w:val="00166FDA"/>
    <w:rsid w:val="00167BA9"/>
    <w:rsid w:val="00170C49"/>
    <w:rsid w:val="001734CD"/>
    <w:rsid w:val="00175CED"/>
    <w:rsid w:val="00177EB2"/>
    <w:rsid w:val="00192D41"/>
    <w:rsid w:val="00192E00"/>
    <w:rsid w:val="0019674D"/>
    <w:rsid w:val="001976AB"/>
    <w:rsid w:val="001A46FD"/>
    <w:rsid w:val="001A7BF3"/>
    <w:rsid w:val="001B28C6"/>
    <w:rsid w:val="001B61FB"/>
    <w:rsid w:val="001B71E0"/>
    <w:rsid w:val="001C3B68"/>
    <w:rsid w:val="001C4E6D"/>
    <w:rsid w:val="001C57B2"/>
    <w:rsid w:val="001D0F92"/>
    <w:rsid w:val="001D1324"/>
    <w:rsid w:val="001D236B"/>
    <w:rsid w:val="001D6892"/>
    <w:rsid w:val="001E54C0"/>
    <w:rsid w:val="001E700C"/>
    <w:rsid w:val="001F4F87"/>
    <w:rsid w:val="00214866"/>
    <w:rsid w:val="0022044E"/>
    <w:rsid w:val="00221B37"/>
    <w:rsid w:val="00222559"/>
    <w:rsid w:val="00224964"/>
    <w:rsid w:val="002259B5"/>
    <w:rsid w:val="0023568B"/>
    <w:rsid w:val="0024241E"/>
    <w:rsid w:val="00242F4A"/>
    <w:rsid w:val="00250DDB"/>
    <w:rsid w:val="00251909"/>
    <w:rsid w:val="00251E5E"/>
    <w:rsid w:val="002539A7"/>
    <w:rsid w:val="002541E2"/>
    <w:rsid w:val="00256046"/>
    <w:rsid w:val="0026153C"/>
    <w:rsid w:val="0026326C"/>
    <w:rsid w:val="00272216"/>
    <w:rsid w:val="00275462"/>
    <w:rsid w:val="002772B9"/>
    <w:rsid w:val="0027785C"/>
    <w:rsid w:val="00280EBE"/>
    <w:rsid w:val="00281563"/>
    <w:rsid w:val="00285D54"/>
    <w:rsid w:val="002862DB"/>
    <w:rsid w:val="002866E2"/>
    <w:rsid w:val="00291907"/>
    <w:rsid w:val="00291FCF"/>
    <w:rsid w:val="00296A4E"/>
    <w:rsid w:val="00297766"/>
    <w:rsid w:val="00297DE3"/>
    <w:rsid w:val="002A0D91"/>
    <w:rsid w:val="002A13EA"/>
    <w:rsid w:val="002A6C49"/>
    <w:rsid w:val="002B3E2C"/>
    <w:rsid w:val="002B78BA"/>
    <w:rsid w:val="002C30E5"/>
    <w:rsid w:val="002C66C8"/>
    <w:rsid w:val="002C7965"/>
    <w:rsid w:val="002D281E"/>
    <w:rsid w:val="002D3B6C"/>
    <w:rsid w:val="002D6F1A"/>
    <w:rsid w:val="002D761D"/>
    <w:rsid w:val="002E0296"/>
    <w:rsid w:val="002E06D6"/>
    <w:rsid w:val="002E467E"/>
    <w:rsid w:val="002F0743"/>
    <w:rsid w:val="002F1583"/>
    <w:rsid w:val="002F18F5"/>
    <w:rsid w:val="002F2216"/>
    <w:rsid w:val="002F3A67"/>
    <w:rsid w:val="002F439C"/>
    <w:rsid w:val="002F761A"/>
    <w:rsid w:val="003019CC"/>
    <w:rsid w:val="00312492"/>
    <w:rsid w:val="00315895"/>
    <w:rsid w:val="00315DB0"/>
    <w:rsid w:val="003226BC"/>
    <w:rsid w:val="00332044"/>
    <w:rsid w:val="003344CE"/>
    <w:rsid w:val="003345F3"/>
    <w:rsid w:val="00346626"/>
    <w:rsid w:val="00351E7F"/>
    <w:rsid w:val="00351EFC"/>
    <w:rsid w:val="0036059C"/>
    <w:rsid w:val="00361AA1"/>
    <w:rsid w:val="00366E78"/>
    <w:rsid w:val="00373DD7"/>
    <w:rsid w:val="0037548B"/>
    <w:rsid w:val="00376599"/>
    <w:rsid w:val="003806F3"/>
    <w:rsid w:val="00385DEF"/>
    <w:rsid w:val="00391D04"/>
    <w:rsid w:val="003A6436"/>
    <w:rsid w:val="003B7FA7"/>
    <w:rsid w:val="003C1D7C"/>
    <w:rsid w:val="003D3834"/>
    <w:rsid w:val="003D3A91"/>
    <w:rsid w:val="003D4A66"/>
    <w:rsid w:val="003D6758"/>
    <w:rsid w:val="003E09DD"/>
    <w:rsid w:val="003E4045"/>
    <w:rsid w:val="003F1B13"/>
    <w:rsid w:val="003F3AC0"/>
    <w:rsid w:val="003F74D2"/>
    <w:rsid w:val="00402F94"/>
    <w:rsid w:val="00410085"/>
    <w:rsid w:val="00412486"/>
    <w:rsid w:val="004125F5"/>
    <w:rsid w:val="004218E1"/>
    <w:rsid w:val="00421DBD"/>
    <w:rsid w:val="00434D88"/>
    <w:rsid w:val="00443FDF"/>
    <w:rsid w:val="004520DB"/>
    <w:rsid w:val="00452ACF"/>
    <w:rsid w:val="0045568C"/>
    <w:rsid w:val="00456C42"/>
    <w:rsid w:val="00471967"/>
    <w:rsid w:val="0047210B"/>
    <w:rsid w:val="00476EC2"/>
    <w:rsid w:val="00477654"/>
    <w:rsid w:val="00487EBC"/>
    <w:rsid w:val="00497AE7"/>
    <w:rsid w:val="004A350F"/>
    <w:rsid w:val="004B1694"/>
    <w:rsid w:val="004B4528"/>
    <w:rsid w:val="004B5F0F"/>
    <w:rsid w:val="004C1A15"/>
    <w:rsid w:val="004C4ACA"/>
    <w:rsid w:val="004D016A"/>
    <w:rsid w:val="004D02BD"/>
    <w:rsid w:val="004D55E6"/>
    <w:rsid w:val="004E11E1"/>
    <w:rsid w:val="004E345C"/>
    <w:rsid w:val="004E6E29"/>
    <w:rsid w:val="004F082F"/>
    <w:rsid w:val="004F335A"/>
    <w:rsid w:val="004F7B41"/>
    <w:rsid w:val="0050093E"/>
    <w:rsid w:val="00512064"/>
    <w:rsid w:val="00513274"/>
    <w:rsid w:val="005148BC"/>
    <w:rsid w:val="0051545A"/>
    <w:rsid w:val="00521250"/>
    <w:rsid w:val="00526B3C"/>
    <w:rsid w:val="005474BD"/>
    <w:rsid w:val="00547C40"/>
    <w:rsid w:val="00550204"/>
    <w:rsid w:val="00550704"/>
    <w:rsid w:val="0055113C"/>
    <w:rsid w:val="0055579A"/>
    <w:rsid w:val="00556CB4"/>
    <w:rsid w:val="00557B4F"/>
    <w:rsid w:val="0056535C"/>
    <w:rsid w:val="00572AD8"/>
    <w:rsid w:val="00582316"/>
    <w:rsid w:val="00586E30"/>
    <w:rsid w:val="00592249"/>
    <w:rsid w:val="00595532"/>
    <w:rsid w:val="005A3B46"/>
    <w:rsid w:val="005A645A"/>
    <w:rsid w:val="005A7FDA"/>
    <w:rsid w:val="005B0A5F"/>
    <w:rsid w:val="005B0D2E"/>
    <w:rsid w:val="005B39B6"/>
    <w:rsid w:val="005B4FDC"/>
    <w:rsid w:val="005B5F14"/>
    <w:rsid w:val="005D0BF0"/>
    <w:rsid w:val="005D281A"/>
    <w:rsid w:val="005D2821"/>
    <w:rsid w:val="005D2C79"/>
    <w:rsid w:val="005D479B"/>
    <w:rsid w:val="005D6338"/>
    <w:rsid w:val="005D7AE9"/>
    <w:rsid w:val="005E2EC1"/>
    <w:rsid w:val="005E5BAF"/>
    <w:rsid w:val="005E6301"/>
    <w:rsid w:val="00604A87"/>
    <w:rsid w:val="0061013B"/>
    <w:rsid w:val="00612778"/>
    <w:rsid w:val="00614220"/>
    <w:rsid w:val="00614ADA"/>
    <w:rsid w:val="00623D6B"/>
    <w:rsid w:val="00631362"/>
    <w:rsid w:val="00632486"/>
    <w:rsid w:val="00633861"/>
    <w:rsid w:val="00641684"/>
    <w:rsid w:val="00643E81"/>
    <w:rsid w:val="006463BB"/>
    <w:rsid w:val="00660F2F"/>
    <w:rsid w:val="00660F5A"/>
    <w:rsid w:val="00661709"/>
    <w:rsid w:val="00664CB3"/>
    <w:rsid w:val="00666E51"/>
    <w:rsid w:val="0066732B"/>
    <w:rsid w:val="00671708"/>
    <w:rsid w:val="00673444"/>
    <w:rsid w:val="00673608"/>
    <w:rsid w:val="00684667"/>
    <w:rsid w:val="00684D27"/>
    <w:rsid w:val="00695C5F"/>
    <w:rsid w:val="0069681C"/>
    <w:rsid w:val="00697EE7"/>
    <w:rsid w:val="006A1652"/>
    <w:rsid w:val="006A3232"/>
    <w:rsid w:val="006A5E82"/>
    <w:rsid w:val="006B03C4"/>
    <w:rsid w:val="006B055C"/>
    <w:rsid w:val="006B140E"/>
    <w:rsid w:val="006B1B7D"/>
    <w:rsid w:val="006B7D90"/>
    <w:rsid w:val="006C41B0"/>
    <w:rsid w:val="006D6156"/>
    <w:rsid w:val="006E1651"/>
    <w:rsid w:val="006E3CDB"/>
    <w:rsid w:val="006E3CDE"/>
    <w:rsid w:val="006E3E12"/>
    <w:rsid w:val="006F0360"/>
    <w:rsid w:val="006F6C08"/>
    <w:rsid w:val="006F6F0D"/>
    <w:rsid w:val="00702A66"/>
    <w:rsid w:val="0070403B"/>
    <w:rsid w:val="00704BBD"/>
    <w:rsid w:val="007068AB"/>
    <w:rsid w:val="007078D0"/>
    <w:rsid w:val="00712173"/>
    <w:rsid w:val="00715196"/>
    <w:rsid w:val="00717971"/>
    <w:rsid w:val="0072172A"/>
    <w:rsid w:val="0072230F"/>
    <w:rsid w:val="0072310F"/>
    <w:rsid w:val="007319A2"/>
    <w:rsid w:val="00731AA8"/>
    <w:rsid w:val="007349FD"/>
    <w:rsid w:val="00734ECB"/>
    <w:rsid w:val="0074017D"/>
    <w:rsid w:val="00742042"/>
    <w:rsid w:val="007423B0"/>
    <w:rsid w:val="00742691"/>
    <w:rsid w:val="00750473"/>
    <w:rsid w:val="00751C43"/>
    <w:rsid w:val="007552A3"/>
    <w:rsid w:val="00764D74"/>
    <w:rsid w:val="007663A4"/>
    <w:rsid w:val="00775307"/>
    <w:rsid w:val="0078398D"/>
    <w:rsid w:val="0078622F"/>
    <w:rsid w:val="0079286D"/>
    <w:rsid w:val="00795D52"/>
    <w:rsid w:val="00796819"/>
    <w:rsid w:val="00797DFD"/>
    <w:rsid w:val="007A3FA8"/>
    <w:rsid w:val="007A6F43"/>
    <w:rsid w:val="007B5934"/>
    <w:rsid w:val="007B7AD6"/>
    <w:rsid w:val="007B7EA0"/>
    <w:rsid w:val="007B7F58"/>
    <w:rsid w:val="007C251A"/>
    <w:rsid w:val="007C3C8E"/>
    <w:rsid w:val="007C3E25"/>
    <w:rsid w:val="007D2FFE"/>
    <w:rsid w:val="007D381C"/>
    <w:rsid w:val="007D3B78"/>
    <w:rsid w:val="007D738E"/>
    <w:rsid w:val="007D7F5D"/>
    <w:rsid w:val="007E0F33"/>
    <w:rsid w:val="007F000C"/>
    <w:rsid w:val="007F01C3"/>
    <w:rsid w:val="007F6CC1"/>
    <w:rsid w:val="007F74E0"/>
    <w:rsid w:val="00800539"/>
    <w:rsid w:val="00803D36"/>
    <w:rsid w:val="008073D4"/>
    <w:rsid w:val="00812066"/>
    <w:rsid w:val="00814EED"/>
    <w:rsid w:val="00821257"/>
    <w:rsid w:val="0082217B"/>
    <w:rsid w:val="0082342E"/>
    <w:rsid w:val="00823A12"/>
    <w:rsid w:val="0082425A"/>
    <w:rsid w:val="00825E42"/>
    <w:rsid w:val="008274D0"/>
    <w:rsid w:val="00831656"/>
    <w:rsid w:val="00831FC7"/>
    <w:rsid w:val="008330CF"/>
    <w:rsid w:val="00834451"/>
    <w:rsid w:val="00835990"/>
    <w:rsid w:val="00840FE7"/>
    <w:rsid w:val="00842D85"/>
    <w:rsid w:val="00847B3F"/>
    <w:rsid w:val="00850470"/>
    <w:rsid w:val="00850D85"/>
    <w:rsid w:val="008520AA"/>
    <w:rsid w:val="008561E4"/>
    <w:rsid w:val="0085633E"/>
    <w:rsid w:val="00862405"/>
    <w:rsid w:val="00866099"/>
    <w:rsid w:val="008663D5"/>
    <w:rsid w:val="00870DF4"/>
    <w:rsid w:val="00873147"/>
    <w:rsid w:val="00875ECD"/>
    <w:rsid w:val="00877E6C"/>
    <w:rsid w:val="008A12E3"/>
    <w:rsid w:val="008A2253"/>
    <w:rsid w:val="008A2A16"/>
    <w:rsid w:val="008A3FDD"/>
    <w:rsid w:val="008A590A"/>
    <w:rsid w:val="008B0829"/>
    <w:rsid w:val="008B34A7"/>
    <w:rsid w:val="008D12A8"/>
    <w:rsid w:val="008D1E02"/>
    <w:rsid w:val="008D22C3"/>
    <w:rsid w:val="008D3398"/>
    <w:rsid w:val="008E2B16"/>
    <w:rsid w:val="008E421B"/>
    <w:rsid w:val="008E4C43"/>
    <w:rsid w:val="008E58F3"/>
    <w:rsid w:val="008E5C6E"/>
    <w:rsid w:val="008E6E57"/>
    <w:rsid w:val="008E7424"/>
    <w:rsid w:val="008F29CA"/>
    <w:rsid w:val="008F7D92"/>
    <w:rsid w:val="0090148E"/>
    <w:rsid w:val="00911F77"/>
    <w:rsid w:val="00920BA4"/>
    <w:rsid w:val="00926654"/>
    <w:rsid w:val="00927024"/>
    <w:rsid w:val="009365E8"/>
    <w:rsid w:val="009407A2"/>
    <w:rsid w:val="00945C90"/>
    <w:rsid w:val="0094703A"/>
    <w:rsid w:val="0095443A"/>
    <w:rsid w:val="009617B6"/>
    <w:rsid w:val="00970F87"/>
    <w:rsid w:val="0097191E"/>
    <w:rsid w:val="009742BC"/>
    <w:rsid w:val="00983C2F"/>
    <w:rsid w:val="009850A6"/>
    <w:rsid w:val="009918CD"/>
    <w:rsid w:val="009931AB"/>
    <w:rsid w:val="00996683"/>
    <w:rsid w:val="009A4C60"/>
    <w:rsid w:val="009A7D90"/>
    <w:rsid w:val="009B090F"/>
    <w:rsid w:val="009B2107"/>
    <w:rsid w:val="009B3CC5"/>
    <w:rsid w:val="009B5909"/>
    <w:rsid w:val="009C038B"/>
    <w:rsid w:val="009C22E7"/>
    <w:rsid w:val="009C77BD"/>
    <w:rsid w:val="009E112A"/>
    <w:rsid w:val="009E1B47"/>
    <w:rsid w:val="009E30C5"/>
    <w:rsid w:val="009E3CE5"/>
    <w:rsid w:val="009F15D4"/>
    <w:rsid w:val="009F5428"/>
    <w:rsid w:val="00A05BEE"/>
    <w:rsid w:val="00A122B3"/>
    <w:rsid w:val="00A149DE"/>
    <w:rsid w:val="00A22026"/>
    <w:rsid w:val="00A22683"/>
    <w:rsid w:val="00A22E0C"/>
    <w:rsid w:val="00A22E21"/>
    <w:rsid w:val="00A24553"/>
    <w:rsid w:val="00A25C49"/>
    <w:rsid w:val="00A26036"/>
    <w:rsid w:val="00A2697E"/>
    <w:rsid w:val="00A26EC7"/>
    <w:rsid w:val="00A27CFD"/>
    <w:rsid w:val="00A31EA2"/>
    <w:rsid w:val="00A47108"/>
    <w:rsid w:val="00A50E63"/>
    <w:rsid w:val="00A54B04"/>
    <w:rsid w:val="00A57433"/>
    <w:rsid w:val="00A625F7"/>
    <w:rsid w:val="00A671CA"/>
    <w:rsid w:val="00A67B1E"/>
    <w:rsid w:val="00A72527"/>
    <w:rsid w:val="00A7473C"/>
    <w:rsid w:val="00A762A3"/>
    <w:rsid w:val="00A7652C"/>
    <w:rsid w:val="00A77B54"/>
    <w:rsid w:val="00A907F6"/>
    <w:rsid w:val="00A91EA4"/>
    <w:rsid w:val="00A939F5"/>
    <w:rsid w:val="00A94723"/>
    <w:rsid w:val="00A94B5F"/>
    <w:rsid w:val="00AA0010"/>
    <w:rsid w:val="00AB5A54"/>
    <w:rsid w:val="00AC0DE7"/>
    <w:rsid w:val="00AC1D14"/>
    <w:rsid w:val="00AC2E67"/>
    <w:rsid w:val="00AD6FA9"/>
    <w:rsid w:val="00AE2E6D"/>
    <w:rsid w:val="00AE3C82"/>
    <w:rsid w:val="00AF0AF9"/>
    <w:rsid w:val="00AF26E1"/>
    <w:rsid w:val="00AF38C0"/>
    <w:rsid w:val="00AF5BB9"/>
    <w:rsid w:val="00AF68C3"/>
    <w:rsid w:val="00B002B6"/>
    <w:rsid w:val="00B01C19"/>
    <w:rsid w:val="00B01CF3"/>
    <w:rsid w:val="00B03243"/>
    <w:rsid w:val="00B075F1"/>
    <w:rsid w:val="00B1151B"/>
    <w:rsid w:val="00B11D71"/>
    <w:rsid w:val="00B138CB"/>
    <w:rsid w:val="00B145E5"/>
    <w:rsid w:val="00B14E7B"/>
    <w:rsid w:val="00B1647B"/>
    <w:rsid w:val="00B20A7A"/>
    <w:rsid w:val="00B2311A"/>
    <w:rsid w:val="00B23774"/>
    <w:rsid w:val="00B30133"/>
    <w:rsid w:val="00B31896"/>
    <w:rsid w:val="00B33A1E"/>
    <w:rsid w:val="00B34526"/>
    <w:rsid w:val="00B35F21"/>
    <w:rsid w:val="00B37215"/>
    <w:rsid w:val="00B4115A"/>
    <w:rsid w:val="00B42682"/>
    <w:rsid w:val="00B54755"/>
    <w:rsid w:val="00B56A58"/>
    <w:rsid w:val="00B56B7F"/>
    <w:rsid w:val="00B57BD6"/>
    <w:rsid w:val="00B610BE"/>
    <w:rsid w:val="00B631E4"/>
    <w:rsid w:val="00B652E9"/>
    <w:rsid w:val="00B67A0C"/>
    <w:rsid w:val="00B71524"/>
    <w:rsid w:val="00B74839"/>
    <w:rsid w:val="00B77F08"/>
    <w:rsid w:val="00B77F3E"/>
    <w:rsid w:val="00B827C9"/>
    <w:rsid w:val="00B8520C"/>
    <w:rsid w:val="00B93D01"/>
    <w:rsid w:val="00BA1D36"/>
    <w:rsid w:val="00BA3FF3"/>
    <w:rsid w:val="00BA4226"/>
    <w:rsid w:val="00BA4CFE"/>
    <w:rsid w:val="00BB5357"/>
    <w:rsid w:val="00BB715D"/>
    <w:rsid w:val="00BB7817"/>
    <w:rsid w:val="00BC1B5D"/>
    <w:rsid w:val="00BC3D46"/>
    <w:rsid w:val="00BC4FDC"/>
    <w:rsid w:val="00BC50AC"/>
    <w:rsid w:val="00BD1031"/>
    <w:rsid w:val="00BD2D7C"/>
    <w:rsid w:val="00BD3401"/>
    <w:rsid w:val="00BD368F"/>
    <w:rsid w:val="00BD65F7"/>
    <w:rsid w:val="00BD7116"/>
    <w:rsid w:val="00BE1016"/>
    <w:rsid w:val="00BE288C"/>
    <w:rsid w:val="00BE7B4C"/>
    <w:rsid w:val="00BF2076"/>
    <w:rsid w:val="00C024E7"/>
    <w:rsid w:val="00C0472F"/>
    <w:rsid w:val="00C200A7"/>
    <w:rsid w:val="00C2082F"/>
    <w:rsid w:val="00C212E8"/>
    <w:rsid w:val="00C22431"/>
    <w:rsid w:val="00C25FE7"/>
    <w:rsid w:val="00C3354A"/>
    <w:rsid w:val="00C42541"/>
    <w:rsid w:val="00C4483F"/>
    <w:rsid w:val="00C461AD"/>
    <w:rsid w:val="00C46E30"/>
    <w:rsid w:val="00C50194"/>
    <w:rsid w:val="00C503DA"/>
    <w:rsid w:val="00C52089"/>
    <w:rsid w:val="00C5239C"/>
    <w:rsid w:val="00C52E92"/>
    <w:rsid w:val="00C56566"/>
    <w:rsid w:val="00C57387"/>
    <w:rsid w:val="00C57513"/>
    <w:rsid w:val="00C624E2"/>
    <w:rsid w:val="00C63D23"/>
    <w:rsid w:val="00C657F4"/>
    <w:rsid w:val="00C65BFF"/>
    <w:rsid w:val="00C664E7"/>
    <w:rsid w:val="00C726EE"/>
    <w:rsid w:val="00C80479"/>
    <w:rsid w:val="00C836B6"/>
    <w:rsid w:val="00C839A4"/>
    <w:rsid w:val="00C83E00"/>
    <w:rsid w:val="00C84B47"/>
    <w:rsid w:val="00C84F26"/>
    <w:rsid w:val="00C85327"/>
    <w:rsid w:val="00C9307C"/>
    <w:rsid w:val="00C95694"/>
    <w:rsid w:val="00C97509"/>
    <w:rsid w:val="00C97AD0"/>
    <w:rsid w:val="00CA330B"/>
    <w:rsid w:val="00CA63C8"/>
    <w:rsid w:val="00CB0493"/>
    <w:rsid w:val="00CB0F72"/>
    <w:rsid w:val="00CB28B5"/>
    <w:rsid w:val="00CB45F7"/>
    <w:rsid w:val="00CB4F64"/>
    <w:rsid w:val="00CB69A7"/>
    <w:rsid w:val="00CB7E49"/>
    <w:rsid w:val="00CC2332"/>
    <w:rsid w:val="00CC45D5"/>
    <w:rsid w:val="00CC4FEF"/>
    <w:rsid w:val="00CC51A7"/>
    <w:rsid w:val="00CD1C38"/>
    <w:rsid w:val="00CD39E0"/>
    <w:rsid w:val="00CD53EE"/>
    <w:rsid w:val="00CD698E"/>
    <w:rsid w:val="00CE0220"/>
    <w:rsid w:val="00CE13B7"/>
    <w:rsid w:val="00CE30F3"/>
    <w:rsid w:val="00CE33E9"/>
    <w:rsid w:val="00CE3ED0"/>
    <w:rsid w:val="00CE6EEF"/>
    <w:rsid w:val="00CE7019"/>
    <w:rsid w:val="00CF1F2B"/>
    <w:rsid w:val="00CF2C2C"/>
    <w:rsid w:val="00D00320"/>
    <w:rsid w:val="00D00E3B"/>
    <w:rsid w:val="00D01265"/>
    <w:rsid w:val="00D018CA"/>
    <w:rsid w:val="00D01C3D"/>
    <w:rsid w:val="00D04CC7"/>
    <w:rsid w:val="00D05BE5"/>
    <w:rsid w:val="00D14530"/>
    <w:rsid w:val="00D2207C"/>
    <w:rsid w:val="00D23459"/>
    <w:rsid w:val="00D2540A"/>
    <w:rsid w:val="00D34D83"/>
    <w:rsid w:val="00D35714"/>
    <w:rsid w:val="00D559E7"/>
    <w:rsid w:val="00D62830"/>
    <w:rsid w:val="00D66279"/>
    <w:rsid w:val="00D670E9"/>
    <w:rsid w:val="00D7120B"/>
    <w:rsid w:val="00D746AA"/>
    <w:rsid w:val="00D75278"/>
    <w:rsid w:val="00D800D9"/>
    <w:rsid w:val="00D8083E"/>
    <w:rsid w:val="00D811DE"/>
    <w:rsid w:val="00D92C2C"/>
    <w:rsid w:val="00DA21C1"/>
    <w:rsid w:val="00DA39EE"/>
    <w:rsid w:val="00DA3BF1"/>
    <w:rsid w:val="00DA5F63"/>
    <w:rsid w:val="00DB0BD8"/>
    <w:rsid w:val="00DB2579"/>
    <w:rsid w:val="00DB7A11"/>
    <w:rsid w:val="00DB7A30"/>
    <w:rsid w:val="00DC1505"/>
    <w:rsid w:val="00DC500D"/>
    <w:rsid w:val="00DC7BCC"/>
    <w:rsid w:val="00DD3BF6"/>
    <w:rsid w:val="00DD3CA1"/>
    <w:rsid w:val="00DD5F2B"/>
    <w:rsid w:val="00DE042D"/>
    <w:rsid w:val="00DE07B9"/>
    <w:rsid w:val="00DE1227"/>
    <w:rsid w:val="00DE4960"/>
    <w:rsid w:val="00DE70DC"/>
    <w:rsid w:val="00DF18CB"/>
    <w:rsid w:val="00DF2857"/>
    <w:rsid w:val="00DF4A0B"/>
    <w:rsid w:val="00DF5CEC"/>
    <w:rsid w:val="00DF75BB"/>
    <w:rsid w:val="00DF77BF"/>
    <w:rsid w:val="00DF7DA6"/>
    <w:rsid w:val="00DF7F6F"/>
    <w:rsid w:val="00E003A4"/>
    <w:rsid w:val="00E00685"/>
    <w:rsid w:val="00E01312"/>
    <w:rsid w:val="00E02131"/>
    <w:rsid w:val="00E03BAA"/>
    <w:rsid w:val="00E04602"/>
    <w:rsid w:val="00E05775"/>
    <w:rsid w:val="00E062AC"/>
    <w:rsid w:val="00E0701C"/>
    <w:rsid w:val="00E0703A"/>
    <w:rsid w:val="00E07687"/>
    <w:rsid w:val="00E102DF"/>
    <w:rsid w:val="00E151D0"/>
    <w:rsid w:val="00E179E9"/>
    <w:rsid w:val="00E2319A"/>
    <w:rsid w:val="00E30522"/>
    <w:rsid w:val="00E30EF3"/>
    <w:rsid w:val="00E3556B"/>
    <w:rsid w:val="00E373BF"/>
    <w:rsid w:val="00E50742"/>
    <w:rsid w:val="00E50E95"/>
    <w:rsid w:val="00E5306D"/>
    <w:rsid w:val="00E5469D"/>
    <w:rsid w:val="00E548A4"/>
    <w:rsid w:val="00E55A6D"/>
    <w:rsid w:val="00E61750"/>
    <w:rsid w:val="00E62D17"/>
    <w:rsid w:val="00E673CA"/>
    <w:rsid w:val="00E75540"/>
    <w:rsid w:val="00E80F67"/>
    <w:rsid w:val="00E830A7"/>
    <w:rsid w:val="00E831AE"/>
    <w:rsid w:val="00E963AE"/>
    <w:rsid w:val="00EA4EF9"/>
    <w:rsid w:val="00EA627F"/>
    <w:rsid w:val="00EB0C1B"/>
    <w:rsid w:val="00EB7369"/>
    <w:rsid w:val="00EC08D9"/>
    <w:rsid w:val="00EC1065"/>
    <w:rsid w:val="00EC377C"/>
    <w:rsid w:val="00EC5582"/>
    <w:rsid w:val="00EC56AC"/>
    <w:rsid w:val="00ED1A13"/>
    <w:rsid w:val="00EE59BD"/>
    <w:rsid w:val="00EE7DFA"/>
    <w:rsid w:val="00EF671B"/>
    <w:rsid w:val="00EF6D68"/>
    <w:rsid w:val="00EF729D"/>
    <w:rsid w:val="00F067A6"/>
    <w:rsid w:val="00F07687"/>
    <w:rsid w:val="00F1019E"/>
    <w:rsid w:val="00F17EE0"/>
    <w:rsid w:val="00F20E00"/>
    <w:rsid w:val="00F31DDB"/>
    <w:rsid w:val="00F4722A"/>
    <w:rsid w:val="00F477BE"/>
    <w:rsid w:val="00F50114"/>
    <w:rsid w:val="00F51E56"/>
    <w:rsid w:val="00F52EA4"/>
    <w:rsid w:val="00F540B8"/>
    <w:rsid w:val="00F560F3"/>
    <w:rsid w:val="00F56412"/>
    <w:rsid w:val="00F63149"/>
    <w:rsid w:val="00F70E71"/>
    <w:rsid w:val="00F75AF3"/>
    <w:rsid w:val="00F77144"/>
    <w:rsid w:val="00F87CA2"/>
    <w:rsid w:val="00F90B49"/>
    <w:rsid w:val="00F90D89"/>
    <w:rsid w:val="00F95E49"/>
    <w:rsid w:val="00FA04BA"/>
    <w:rsid w:val="00FA27CB"/>
    <w:rsid w:val="00FA2D5C"/>
    <w:rsid w:val="00FA380D"/>
    <w:rsid w:val="00FA3C10"/>
    <w:rsid w:val="00FA437C"/>
    <w:rsid w:val="00FB1984"/>
    <w:rsid w:val="00FB2E1E"/>
    <w:rsid w:val="00FB5EEE"/>
    <w:rsid w:val="00FB6967"/>
    <w:rsid w:val="00FC4FEE"/>
    <w:rsid w:val="00FC5A9A"/>
    <w:rsid w:val="00FD5045"/>
    <w:rsid w:val="00FD5804"/>
    <w:rsid w:val="00FD67BD"/>
    <w:rsid w:val="00FD6FF8"/>
    <w:rsid w:val="00FE2805"/>
    <w:rsid w:val="00FE5A77"/>
    <w:rsid w:val="00FF1024"/>
    <w:rsid w:val="00FF203E"/>
    <w:rsid w:val="00FF3CFD"/>
    <w:rsid w:val="00FF6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377BA"/>
  <w15:chartTrackingRefBased/>
  <w15:docId w15:val="{85C06F6F-716C-4346-A299-BD01AF105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39E0"/>
    <w:pPr>
      <w:spacing w:after="0"/>
    </w:pPr>
    <w:rPr>
      <w:rFonts w:ascii="Arial" w:hAnsi="Arial"/>
    </w:rPr>
  </w:style>
  <w:style w:type="paragraph" w:styleId="Heading1">
    <w:name w:val="heading 1"/>
    <w:basedOn w:val="Normal"/>
    <w:next w:val="Normal"/>
    <w:link w:val="Heading1Char"/>
    <w:uiPriority w:val="9"/>
    <w:qFormat/>
    <w:rsid w:val="004C1A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1A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1A1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30F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6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C56AC"/>
  </w:style>
  <w:style w:type="character" w:customStyle="1" w:styleId="Heading1Char">
    <w:name w:val="Heading 1 Char"/>
    <w:basedOn w:val="DefaultParagraphFont"/>
    <w:link w:val="Heading1"/>
    <w:uiPriority w:val="9"/>
    <w:rsid w:val="004C1A15"/>
    <w:rPr>
      <w:rFonts w:asciiTheme="majorHAnsi" w:eastAsiaTheme="majorEastAsia" w:hAnsiTheme="majorHAnsi" w:cstheme="majorBidi"/>
      <w:color w:val="2F5496" w:themeColor="accent1" w:themeShade="BF"/>
      <w:sz w:val="32"/>
      <w:szCs w:val="32"/>
    </w:rPr>
  </w:style>
  <w:style w:type="paragraph" w:customStyle="1" w:styleId="SectionHeading">
    <w:name w:val="Section Heading"/>
    <w:basedOn w:val="Heading2"/>
    <w:link w:val="SectionHeadingChar"/>
    <w:autoRedefine/>
    <w:qFormat/>
    <w:rsid w:val="003345F3"/>
    <w:pPr>
      <w:spacing w:before="360" w:after="240"/>
      <w:jc w:val="center"/>
    </w:pPr>
    <w:rPr>
      <w:rFonts w:ascii="Times New Roman" w:eastAsia="Times New Roman" w:hAnsi="Times New Roman"/>
      <w:b/>
      <w:color w:val="000000" w:themeColor="text1"/>
      <w:sz w:val="36"/>
    </w:rPr>
  </w:style>
  <w:style w:type="paragraph" w:styleId="Title">
    <w:name w:val="Title"/>
    <w:basedOn w:val="Normal"/>
    <w:next w:val="Normal"/>
    <w:link w:val="TitleChar"/>
    <w:uiPriority w:val="10"/>
    <w:qFormat/>
    <w:rsid w:val="004C1A15"/>
    <w:pPr>
      <w:spacing w:line="240" w:lineRule="auto"/>
      <w:contextualSpacing/>
    </w:pPr>
    <w:rPr>
      <w:rFonts w:asciiTheme="majorHAnsi" w:eastAsiaTheme="majorEastAsia" w:hAnsiTheme="majorHAnsi" w:cstheme="majorBidi"/>
      <w:spacing w:val="-10"/>
      <w:kern w:val="28"/>
      <w:sz w:val="56"/>
      <w:szCs w:val="56"/>
    </w:rPr>
  </w:style>
  <w:style w:type="character" w:customStyle="1" w:styleId="SectionHeadingChar">
    <w:name w:val="Section Heading Char"/>
    <w:basedOn w:val="Heading1Char"/>
    <w:link w:val="SectionHeading"/>
    <w:rsid w:val="003345F3"/>
    <w:rPr>
      <w:rFonts w:ascii="Times New Roman" w:eastAsia="Times New Roman" w:hAnsi="Times New Roman" w:cstheme="majorBidi"/>
      <w:b/>
      <w:color w:val="000000" w:themeColor="text1"/>
      <w:sz w:val="36"/>
      <w:szCs w:val="26"/>
    </w:rPr>
  </w:style>
  <w:style w:type="character" w:customStyle="1" w:styleId="TitleChar">
    <w:name w:val="Title Char"/>
    <w:basedOn w:val="DefaultParagraphFont"/>
    <w:link w:val="Title"/>
    <w:uiPriority w:val="10"/>
    <w:rsid w:val="004C1A15"/>
    <w:rPr>
      <w:rFonts w:asciiTheme="majorHAnsi" w:eastAsiaTheme="majorEastAsia" w:hAnsiTheme="majorHAnsi" w:cstheme="majorBidi"/>
      <w:spacing w:val="-10"/>
      <w:kern w:val="28"/>
      <w:sz w:val="56"/>
      <w:szCs w:val="56"/>
    </w:rPr>
  </w:style>
  <w:style w:type="paragraph" w:customStyle="1" w:styleId="DocumentTitle">
    <w:name w:val="Document Title"/>
    <w:basedOn w:val="Title"/>
    <w:link w:val="DocumentTitleChar"/>
    <w:qFormat/>
    <w:rsid w:val="005E2EC1"/>
    <w:rPr>
      <w:rFonts w:ascii="Times New Roman" w:eastAsia="Times New Roman" w:hAnsi="Times New Roman"/>
      <w:b/>
      <w:sz w:val="48"/>
    </w:rPr>
  </w:style>
  <w:style w:type="character" w:customStyle="1" w:styleId="Heading2Char">
    <w:name w:val="Heading 2 Char"/>
    <w:basedOn w:val="DefaultParagraphFont"/>
    <w:link w:val="Heading2"/>
    <w:uiPriority w:val="9"/>
    <w:rsid w:val="004C1A15"/>
    <w:rPr>
      <w:rFonts w:asciiTheme="majorHAnsi" w:eastAsiaTheme="majorEastAsia" w:hAnsiTheme="majorHAnsi" w:cstheme="majorBidi"/>
      <w:color w:val="2F5496" w:themeColor="accent1" w:themeShade="BF"/>
      <w:sz w:val="26"/>
      <w:szCs w:val="26"/>
    </w:rPr>
  </w:style>
  <w:style w:type="character" w:customStyle="1" w:styleId="DocumentTitleChar">
    <w:name w:val="Document Title Char"/>
    <w:basedOn w:val="TitleChar"/>
    <w:link w:val="DocumentTitle"/>
    <w:rsid w:val="005E2EC1"/>
    <w:rPr>
      <w:rFonts w:ascii="Times New Roman" w:eastAsia="Times New Roman" w:hAnsi="Times New Roman" w:cstheme="majorBidi"/>
      <w:b/>
      <w:spacing w:val="-10"/>
      <w:kern w:val="28"/>
      <w:sz w:val="48"/>
      <w:szCs w:val="56"/>
    </w:rPr>
  </w:style>
  <w:style w:type="paragraph" w:customStyle="1" w:styleId="Sub-SectionHeading">
    <w:name w:val="Sub-Section Heading"/>
    <w:basedOn w:val="Heading3"/>
    <w:link w:val="Sub-SectionHeadingChar"/>
    <w:qFormat/>
    <w:rsid w:val="007663A4"/>
    <w:pPr>
      <w:spacing w:before="200" w:after="200"/>
    </w:pPr>
    <w:rPr>
      <w:rFonts w:ascii="Times New Roman" w:eastAsia="Times New Roman" w:hAnsi="Times New Roman"/>
      <w:b/>
      <w:color w:val="auto"/>
      <w:sz w:val="28"/>
    </w:rPr>
  </w:style>
  <w:style w:type="character" w:customStyle="1" w:styleId="Heading3Char">
    <w:name w:val="Heading 3 Char"/>
    <w:basedOn w:val="DefaultParagraphFont"/>
    <w:link w:val="Heading3"/>
    <w:uiPriority w:val="9"/>
    <w:rsid w:val="004C1A15"/>
    <w:rPr>
      <w:rFonts w:asciiTheme="majorHAnsi" w:eastAsiaTheme="majorEastAsia" w:hAnsiTheme="majorHAnsi" w:cstheme="majorBidi"/>
      <w:color w:val="1F3763" w:themeColor="accent1" w:themeShade="7F"/>
      <w:sz w:val="24"/>
      <w:szCs w:val="24"/>
    </w:rPr>
  </w:style>
  <w:style w:type="character" w:customStyle="1" w:styleId="Sub-SectionHeadingChar">
    <w:name w:val="Sub-Section Heading Char"/>
    <w:basedOn w:val="Heading2Char"/>
    <w:link w:val="Sub-SectionHeading"/>
    <w:rsid w:val="00CE30F3"/>
    <w:rPr>
      <w:rFonts w:ascii="Times New Roman" w:eastAsia="Times New Roman" w:hAnsi="Times New Roman" w:cstheme="majorBidi"/>
      <w:b/>
      <w:color w:val="2F5496" w:themeColor="accent1" w:themeShade="BF"/>
      <w:sz w:val="28"/>
      <w:szCs w:val="24"/>
    </w:rPr>
  </w:style>
  <w:style w:type="paragraph" w:customStyle="1" w:styleId="FocusText">
    <w:name w:val="Focus Text"/>
    <w:basedOn w:val="Heading4"/>
    <w:link w:val="FocusTextChar"/>
    <w:qFormat/>
    <w:rsid w:val="00CE30F3"/>
    <w:rPr>
      <w:rFonts w:ascii="Times New Roman" w:eastAsia="Times New Roman" w:hAnsi="Times New Roman"/>
      <w:b/>
      <w:i w:val="0"/>
      <w:color w:val="auto"/>
      <w:sz w:val="24"/>
    </w:rPr>
  </w:style>
  <w:style w:type="paragraph" w:customStyle="1" w:styleId="MajorSectionHeading">
    <w:name w:val="Major Section Heading"/>
    <w:basedOn w:val="SectionHeading"/>
    <w:link w:val="MajorSectionHeadingChar"/>
    <w:qFormat/>
    <w:rsid w:val="008E5C6E"/>
    <w:pPr>
      <w:pageBreakBefore/>
    </w:pPr>
    <w:rPr>
      <w:sz w:val="40"/>
    </w:rPr>
  </w:style>
  <w:style w:type="character" w:customStyle="1" w:styleId="FocusTextChar">
    <w:name w:val="Focus Text Char"/>
    <w:basedOn w:val="Heading3Char"/>
    <w:link w:val="FocusText"/>
    <w:rsid w:val="00CE30F3"/>
    <w:rPr>
      <w:rFonts w:ascii="Times New Roman" w:eastAsia="Times New Roman" w:hAnsi="Times New Roman" w:cstheme="majorBidi"/>
      <w:b/>
      <w:iCs/>
      <w:color w:val="1F3763" w:themeColor="accent1" w:themeShade="7F"/>
      <w:sz w:val="24"/>
      <w:szCs w:val="24"/>
    </w:rPr>
  </w:style>
  <w:style w:type="paragraph" w:styleId="ListParagraph">
    <w:name w:val="List Paragraph"/>
    <w:basedOn w:val="Normal"/>
    <w:uiPriority w:val="34"/>
    <w:qFormat/>
    <w:rsid w:val="00673608"/>
    <w:pPr>
      <w:ind w:left="720"/>
      <w:contextualSpacing/>
    </w:pPr>
  </w:style>
  <w:style w:type="character" w:customStyle="1" w:styleId="MajorSectionHeadingChar">
    <w:name w:val="Major Section Heading Char"/>
    <w:basedOn w:val="SectionHeadingChar"/>
    <w:link w:val="MajorSectionHeading"/>
    <w:rsid w:val="008E5C6E"/>
    <w:rPr>
      <w:rFonts w:ascii="Times New Roman" w:eastAsia="Times New Roman" w:hAnsi="Times New Roman" w:cstheme="majorBidi"/>
      <w:b/>
      <w:color w:val="000000" w:themeColor="text1"/>
      <w:sz w:val="40"/>
      <w:szCs w:val="26"/>
    </w:rPr>
  </w:style>
  <w:style w:type="paragraph" w:customStyle="1" w:styleId="TowerQuote">
    <w:name w:val="Tower Quote"/>
    <w:basedOn w:val="Normal"/>
    <w:link w:val="TowerQuoteChar"/>
    <w:qFormat/>
    <w:rsid w:val="00697EE7"/>
    <w:pPr>
      <w:spacing w:line="240" w:lineRule="auto"/>
      <w:jc w:val="center"/>
    </w:pPr>
    <w:rPr>
      <w:rFonts w:ascii="Headland One" w:eastAsia="Times New Roman" w:hAnsi="Headland One" w:cs="Times New Roman"/>
      <w:color w:val="000000"/>
      <w:sz w:val="24"/>
      <w:szCs w:val="24"/>
    </w:rPr>
  </w:style>
  <w:style w:type="character" w:customStyle="1" w:styleId="TowerQuoteChar">
    <w:name w:val="Tower Quote Char"/>
    <w:basedOn w:val="DefaultParagraphFont"/>
    <w:link w:val="TowerQuote"/>
    <w:rsid w:val="00697EE7"/>
    <w:rPr>
      <w:rFonts w:ascii="Headland One" w:eastAsia="Times New Roman" w:hAnsi="Headland One" w:cs="Times New Roman"/>
      <w:color w:val="000000"/>
      <w:sz w:val="24"/>
      <w:szCs w:val="24"/>
    </w:rPr>
  </w:style>
  <w:style w:type="character" w:customStyle="1" w:styleId="Heading4Char">
    <w:name w:val="Heading 4 Char"/>
    <w:basedOn w:val="DefaultParagraphFont"/>
    <w:link w:val="Heading4"/>
    <w:uiPriority w:val="9"/>
    <w:semiHidden/>
    <w:rsid w:val="00CE30F3"/>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434D88"/>
    <w:pPr>
      <w:outlineLvl w:val="9"/>
    </w:pPr>
  </w:style>
  <w:style w:type="paragraph" w:styleId="TOC2">
    <w:name w:val="toc 2"/>
    <w:basedOn w:val="Normal"/>
    <w:next w:val="Normal"/>
    <w:autoRedefine/>
    <w:uiPriority w:val="39"/>
    <w:unhideWhenUsed/>
    <w:rsid w:val="00434D88"/>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434D88"/>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434D88"/>
    <w:pPr>
      <w:spacing w:after="100"/>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66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Custom%20Office%20Templates\Design%20Template%20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45153-CC8F-4487-8A8D-3E2D6E36D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Template v2.dotx</Template>
  <TotalTime>177</TotalTime>
  <Pages>5</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Khide Hoskins</dc:creator>
  <cp:keywords/>
  <dc:description/>
  <cp:lastModifiedBy>Khide Hoskins</cp:lastModifiedBy>
  <cp:revision>1</cp:revision>
  <dcterms:created xsi:type="dcterms:W3CDTF">2018-04-25T04:28:00Z</dcterms:created>
  <dcterms:modified xsi:type="dcterms:W3CDTF">2018-04-25T07:26:00Z</dcterms:modified>
</cp:coreProperties>
</file>